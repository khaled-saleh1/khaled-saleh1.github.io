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1911" w14:textId="77777777" w:rsidR="001D79D7" w:rsidRPr="0048406F" w:rsidRDefault="001D79D7" w:rsidP="001D79D7">
      <w:pPr>
        <w:tabs>
          <w:tab w:val="right" w:pos="9214"/>
        </w:tabs>
        <w:contextualSpacing/>
        <w:rPr>
          <w:rFonts w:asciiTheme="majorHAnsi" w:hAnsiTheme="majorHAnsi" w:cs="Arial"/>
          <w:color w:val="7030A0"/>
          <w:sz w:val="22"/>
          <w:szCs w:val="22"/>
          <w:highlight w:val="magenta"/>
        </w:rPr>
      </w:pPr>
    </w:p>
    <w:p w14:paraId="2CD7BD19" w14:textId="6A50489A" w:rsidR="002D2506" w:rsidRDefault="008A38D5" w:rsidP="002D2506">
      <w:pPr>
        <w:pStyle w:val="Heading2"/>
        <w:keepNext/>
        <w:keepLines/>
        <w:widowControl/>
        <w:contextualSpacing/>
        <w:jc w:val="center"/>
        <w:rPr>
          <w:rStyle w:val="Strong"/>
          <w:noProof/>
          <w:color w:val="000000" w:themeColor="text1"/>
          <w:sz w:val="44"/>
          <w:szCs w:val="44"/>
        </w:rPr>
      </w:pPr>
      <w:r w:rsidRPr="00053438">
        <w:rPr>
          <w:rStyle w:val="Strong"/>
          <w:noProof/>
          <w:color w:val="000000" w:themeColor="text1"/>
          <w:sz w:val="44"/>
          <w:szCs w:val="44"/>
        </w:rPr>
        <w:t>Khaled Saleh</w:t>
      </w:r>
    </w:p>
    <w:p w14:paraId="24FE1DA7" w14:textId="4B2095D1" w:rsidR="00044C3C" w:rsidRPr="005721CB" w:rsidRDefault="00044C3C" w:rsidP="00044C3C">
      <w:pPr>
        <w:ind w:left="2160" w:firstLine="720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2285,ST-Mathieu Street Apt.1606,  Montréal, QC, H3H 2J7</w:t>
      </w:r>
    </w:p>
    <w:p w14:paraId="31294EA0" w14:textId="1A778C5C" w:rsidR="00044C3C" w:rsidRPr="009466EF" w:rsidRDefault="009466EF" w:rsidP="009466E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2"/>
          <w:szCs w:val="22"/>
        </w:rPr>
        <w:tab/>
      </w:r>
      <w:r>
        <w:rPr>
          <w:rFonts w:asciiTheme="majorBidi" w:hAnsiTheme="majorBidi" w:cstheme="majorBidi"/>
          <w:noProof/>
          <w:sz w:val="22"/>
          <w:szCs w:val="22"/>
        </w:rPr>
        <w:tab/>
      </w:r>
      <w:r w:rsidR="00044C3C" w:rsidRPr="009466EF">
        <w:rPr>
          <w:rFonts w:asciiTheme="majorBidi" w:hAnsiTheme="majorBidi" w:cstheme="majorBidi"/>
          <w:noProof/>
          <w:sz w:val="22"/>
          <w:szCs w:val="22"/>
        </w:rPr>
        <w:tab/>
      </w:r>
      <w:r w:rsidR="00044C3C" w:rsidRPr="009466EF">
        <w:rPr>
          <w:rFonts w:asciiTheme="majorBidi" w:hAnsiTheme="majorBidi" w:cstheme="majorBidi"/>
          <w:noProof/>
          <w:sz w:val="22"/>
          <w:szCs w:val="22"/>
        </w:rPr>
        <w:tab/>
        <w:t xml:space="preserve"> </w:t>
      </w:r>
      <w:r w:rsidR="00044C3C" w:rsidRPr="009466EF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r w:rsidR="00044C3C" w:rsidRPr="009466EF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 xml:space="preserve">  Email: </w:t>
      </w:r>
      <w:hyperlink r:id="rId8" w:history="1">
        <w:r w:rsidR="00044C3C" w:rsidRPr="009466EF">
          <w:rPr>
            <w:rStyle w:val="Hyperlink"/>
            <w:rFonts w:asciiTheme="majorBidi" w:eastAsia="Times New Roman" w:hAnsiTheme="majorBidi" w:cstheme="majorBidi"/>
            <w:sz w:val="22"/>
            <w:szCs w:val="22"/>
          </w:rPr>
          <w:t>ksaleh10611@gmail.com</w:t>
        </w:r>
      </w:hyperlink>
    </w:p>
    <w:p w14:paraId="55591827" w14:textId="354684DA" w:rsidR="002D2506" w:rsidRPr="005721CB" w:rsidRDefault="0046452B" w:rsidP="00044C3C">
      <w:pPr>
        <w:pStyle w:val="Heading2"/>
        <w:keepNext/>
        <w:keepLines/>
        <w:widowControl/>
        <w:ind w:left="1080" w:firstLine="720"/>
        <w:contextualSpacing/>
        <w:rPr>
          <w:rStyle w:val="Strong"/>
          <w:rFonts w:asciiTheme="majorBidi" w:hAnsiTheme="majorBidi" w:cstheme="majorBidi"/>
          <w:noProof/>
          <w:color w:val="000000" w:themeColor="text1"/>
          <w:sz w:val="44"/>
          <w:szCs w:val="44"/>
        </w:rPr>
      </w:pPr>
      <w:r w:rsidRPr="005721CB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hyperlink r:id="rId9" w:history="1">
        <w:r w:rsidR="005A1EFC" w:rsidRPr="0046452B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LinkedIn</w:t>
        </w:r>
      </w:hyperlink>
      <w:r>
        <w:rPr>
          <w:rStyle w:val="Strong"/>
          <w:rFonts w:asciiTheme="majorBidi" w:hAnsiTheme="majorBidi" w:cstheme="majorBidi"/>
          <w:noProof/>
          <w:sz w:val="22"/>
          <w:szCs w:val="22"/>
        </w:rPr>
        <w:t xml:space="preserve">  </w:t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 w:rsidRPr="005721CB">
        <w:rPr>
          <w:rStyle w:val="Strong"/>
          <w:rFonts w:asciiTheme="majorBidi" w:hAnsiTheme="majorBidi" w:cstheme="majorBidi"/>
          <w:noProof/>
          <w:sz w:val="22"/>
          <w:szCs w:val="22"/>
        </w:rPr>
        <w:t xml:space="preserve">          </w:t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 w:rsidRPr="005721CB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hyperlink r:id="rId10" w:history="1">
        <w:r w:rsidR="00FE7B92" w:rsidRPr="0046452B">
          <w:rPr>
            <w:rStyle w:val="Hyperlink"/>
            <w:rFonts w:asciiTheme="majorBidi" w:hAnsiTheme="majorBidi" w:cstheme="majorBidi"/>
            <w:b/>
            <w:noProof/>
            <w:sz w:val="22"/>
            <w:szCs w:val="22"/>
          </w:rPr>
          <w:t>GitHub</w:t>
        </w:r>
      </w:hyperlink>
      <w:r w:rsidR="00FE7B92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</w:p>
    <w:p w14:paraId="3D52FFEC" w14:textId="60417B35" w:rsidR="001D79D7" w:rsidRPr="005721CB" w:rsidRDefault="001D79D7" w:rsidP="00630A86">
      <w:pPr>
        <w:ind w:left="2160" w:firstLine="720"/>
        <w:rPr>
          <w:rFonts w:asciiTheme="majorBidi" w:hAnsiTheme="majorBidi" w:cstheme="majorBidi"/>
          <w:b/>
          <w:noProof/>
          <w:sz w:val="22"/>
          <w:szCs w:val="22"/>
        </w:rPr>
      </w:pPr>
    </w:p>
    <w:p w14:paraId="3430E4B1" w14:textId="77777777" w:rsidR="00214D0A" w:rsidRPr="005721CB" w:rsidRDefault="00214D0A" w:rsidP="00CA5E16">
      <w:pPr>
        <w:pStyle w:val="Title"/>
        <w:spacing w:after="0"/>
        <w:jc w:val="center"/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>SUMMARY OF SKILLS AND QUALIFICATIONS</w:t>
      </w:r>
    </w:p>
    <w:p w14:paraId="5D30A709" w14:textId="385DBB4C" w:rsidR="00044C3C" w:rsidRPr="005721CB" w:rsidRDefault="007910B4" w:rsidP="00044C3C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noProof/>
          <w:sz w:val="22"/>
          <w:szCs w:val="22"/>
        </w:rPr>
        <w:t>Operating Systems</w:t>
      </w:r>
      <w:r w:rsidR="0099390F" w:rsidRPr="005721CB">
        <w:rPr>
          <w:rFonts w:asciiTheme="majorBidi" w:hAnsiTheme="majorBidi" w:cstheme="majorBidi"/>
          <w:noProof/>
          <w:sz w:val="22"/>
          <w:szCs w:val="22"/>
        </w:rPr>
        <w:t xml:space="preserve">: </w:t>
      </w:r>
      <w:r w:rsidR="0099390F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044C3C" w:rsidRPr="005721CB">
        <w:rPr>
          <w:rFonts w:asciiTheme="majorBidi" w:hAnsiTheme="majorBidi" w:cstheme="majorBidi"/>
          <w:noProof/>
          <w:sz w:val="22"/>
          <w:szCs w:val="22"/>
        </w:rPr>
        <w:t>Windows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 •</w:t>
      </w:r>
      <w:r w:rsid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>MacOS</w:t>
      </w:r>
      <w:r w:rsidR="00AC7611">
        <w:rPr>
          <w:rFonts w:asciiTheme="majorBidi" w:hAnsiTheme="majorBidi" w:cstheme="majorBidi"/>
          <w:noProof/>
          <w:sz w:val="22"/>
          <w:szCs w:val="22"/>
        </w:rPr>
        <w:t xml:space="preserve">    </w:t>
      </w:r>
      <w:r w:rsidR="0099390F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AC7611">
        <w:rPr>
          <w:rFonts w:asciiTheme="majorBidi" w:hAnsiTheme="majorBidi" w:cstheme="majorBidi"/>
          <w:noProof/>
          <w:sz w:val="22"/>
          <w:szCs w:val="22"/>
        </w:rPr>
        <w:tab/>
      </w:r>
      <w:r w:rsidR="00044C3C" w:rsidRPr="005721CB">
        <w:rPr>
          <w:rFonts w:asciiTheme="majorBidi" w:hAnsiTheme="majorBidi" w:cstheme="majorBidi"/>
          <w:b/>
          <w:noProof/>
          <w:sz w:val="22"/>
          <w:szCs w:val="22"/>
        </w:rPr>
        <w:t>Programming</w:t>
      </w:r>
      <w:r w:rsidR="00044C3C" w:rsidRPr="005721CB">
        <w:rPr>
          <w:rFonts w:asciiTheme="majorBidi" w:hAnsiTheme="majorBidi" w:cstheme="majorBidi"/>
          <w:noProof/>
          <w:sz w:val="22"/>
          <w:szCs w:val="22"/>
        </w:rPr>
        <w:t xml:space="preserve">: </w:t>
      </w:r>
      <w:r w:rsidR="00044C3C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044C3C" w:rsidRPr="005721CB">
        <w:rPr>
          <w:rFonts w:asciiTheme="majorBidi" w:hAnsiTheme="majorBidi" w:cstheme="majorBidi"/>
          <w:noProof/>
          <w:sz w:val="22"/>
          <w:szCs w:val="22"/>
        </w:rPr>
        <w:t xml:space="preserve">• Java• HTML • CSS • Java Script </w:t>
      </w:r>
      <w:r w:rsidR="00AC7611"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AC7611">
        <w:rPr>
          <w:rFonts w:asciiTheme="majorBidi" w:hAnsiTheme="majorBidi" w:cstheme="majorBidi"/>
          <w:noProof/>
          <w:sz w:val="22"/>
          <w:szCs w:val="22"/>
        </w:rPr>
        <w:t>C</w:t>
      </w:r>
      <w:r w:rsidR="00AC7611"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AC7611">
        <w:rPr>
          <w:rFonts w:asciiTheme="majorBidi" w:hAnsiTheme="majorBidi" w:cstheme="majorBidi"/>
          <w:noProof/>
          <w:sz w:val="22"/>
          <w:szCs w:val="22"/>
        </w:rPr>
        <w:t xml:space="preserve"> Python</w:t>
      </w:r>
    </w:p>
    <w:p w14:paraId="7B5D8887" w14:textId="211157D2" w:rsidR="007910B4" w:rsidRPr="005721CB" w:rsidRDefault="007910B4" w:rsidP="00044C3C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Bidi" w:hAnsiTheme="majorBidi" w:cstheme="majorBidi"/>
          <w:b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noProof/>
          <w:sz w:val="22"/>
          <w:szCs w:val="22"/>
        </w:rPr>
        <w:t>Applications</w:t>
      </w:r>
      <w:r w:rsidR="0099390F" w:rsidRPr="005721CB">
        <w:rPr>
          <w:rFonts w:asciiTheme="majorBidi" w:hAnsiTheme="majorBidi" w:cstheme="majorBidi"/>
          <w:noProof/>
          <w:sz w:val="22"/>
          <w:szCs w:val="22"/>
        </w:rPr>
        <w:t xml:space="preserve">: </w:t>
      </w:r>
      <w:r w:rsidR="0099390F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CA5E16" w:rsidRPr="005721CB">
        <w:rPr>
          <w:rFonts w:asciiTheme="majorBidi" w:hAnsiTheme="majorBidi" w:cstheme="majorBidi"/>
          <w:noProof/>
          <w:sz w:val="22"/>
          <w:szCs w:val="22"/>
        </w:rPr>
        <w:t>Microsoft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Office: Word </w:t>
      </w:r>
      <w:r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Excel</w:t>
      </w:r>
      <w:r w:rsidR="005721CB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•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P</w:t>
      </w:r>
      <w:r w:rsidR="00044C3C" w:rsidRPr="005721CB">
        <w:rPr>
          <w:rFonts w:asciiTheme="majorBidi" w:hAnsiTheme="majorBidi" w:cstheme="majorBidi"/>
          <w:bCs/>
          <w:noProof/>
          <w:sz w:val="22"/>
          <w:szCs w:val="22"/>
        </w:rPr>
        <w:t>PT</w:t>
      </w:r>
      <w:r w:rsidR="005721CB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>• Eclipse</w:t>
      </w:r>
      <w:r w:rsidR="00A77916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A77916" w:rsidRPr="005721CB">
        <w:rPr>
          <w:rFonts w:asciiTheme="majorBidi" w:hAnsiTheme="majorBidi" w:cstheme="majorBidi"/>
          <w:noProof/>
          <w:sz w:val="22"/>
          <w:szCs w:val="22"/>
        </w:rPr>
        <w:t xml:space="preserve"> Visual Studio</w:t>
      </w:r>
      <w:r w:rsidR="00D2573C" w:rsidRPr="005721CB">
        <w:rPr>
          <w:rFonts w:asciiTheme="majorBidi" w:hAnsiTheme="majorBidi" w:cstheme="majorBidi"/>
          <w:noProof/>
          <w:sz w:val="22"/>
          <w:szCs w:val="22"/>
        </w:rPr>
        <w:t xml:space="preserve"> Code</w:t>
      </w:r>
    </w:p>
    <w:p w14:paraId="2275F94A" w14:textId="16AF2D5E" w:rsidR="007910B4" w:rsidRPr="005721CB" w:rsidRDefault="007910B4" w:rsidP="00044C3C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Languages 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• </w:t>
      </w:r>
      <w:r w:rsidR="002120FF" w:rsidRPr="005721CB">
        <w:rPr>
          <w:rFonts w:asciiTheme="majorBidi" w:hAnsiTheme="majorBidi" w:cstheme="majorBidi"/>
          <w:noProof/>
          <w:sz w:val="22"/>
          <w:szCs w:val="22"/>
        </w:rPr>
        <w:t>English |Spoken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 &amp; Written</w:t>
      </w:r>
      <w:r w:rsidR="002120FF" w:rsidRPr="005721CB">
        <w:rPr>
          <w:rFonts w:asciiTheme="majorBidi" w:hAnsiTheme="majorBidi" w:cstheme="majorBidi"/>
          <w:noProof/>
          <w:sz w:val="22"/>
          <w:szCs w:val="22"/>
        </w:rPr>
        <w:t>|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 • 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>Arabic |Spoken&amp; Written</w:t>
      </w:r>
      <w:r w:rsidRPr="005721CB">
        <w:rPr>
          <w:rFonts w:asciiTheme="majorBidi" w:hAnsiTheme="majorBidi" w:cstheme="majorBidi"/>
          <w:noProof/>
          <w:sz w:val="22"/>
          <w:szCs w:val="22"/>
        </w:rPr>
        <w:t>│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 xml:space="preserve"> •</w:t>
      </w:r>
      <w:r w:rsidR="008A38D5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 xml:space="preserve"> Basic French.</w:t>
      </w:r>
    </w:p>
    <w:p w14:paraId="6AA06D8A" w14:textId="7F76B822" w:rsidR="00F00B13" w:rsidRPr="005721CB" w:rsidRDefault="005721CB" w:rsidP="00CA5E16">
      <w:pPr>
        <w:tabs>
          <w:tab w:val="right" w:pos="9214"/>
        </w:tabs>
        <w:contextualSpacing/>
        <w:rPr>
          <w:rFonts w:asciiTheme="majorBidi" w:hAnsiTheme="majorBidi" w:cstheme="majorBidi"/>
          <w:b/>
          <w:noProof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</w:p>
    <w:p w14:paraId="27972A1D" w14:textId="3D077440" w:rsidR="00214D0A" w:rsidRPr="005721CB" w:rsidRDefault="00214D0A" w:rsidP="00A426F0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>EDUCATION</w:t>
      </w:r>
      <w:r w:rsidR="00E414C6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ab/>
      </w:r>
    </w:p>
    <w:p w14:paraId="6D377259" w14:textId="620388F3" w:rsidR="00F3154D" w:rsidRPr="005721CB" w:rsidRDefault="004054E1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Bachelor of Engineering </w:t>
      </w:r>
      <w:r w:rsidR="00CA5E1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– </w:t>
      </w:r>
      <w:r w:rsidR="008A38D5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Software Engineering </w:t>
      </w:r>
      <w:r w:rsidR="005C405C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Co-op</w:t>
      </w:r>
      <w:r w:rsidR="00F3154D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E83276" w:rsidRPr="005721CB">
        <w:rPr>
          <w:rFonts w:asciiTheme="majorBidi" w:hAnsiTheme="majorBidi" w:cstheme="majorBidi"/>
          <w:noProof/>
          <w:sz w:val="22"/>
          <w:szCs w:val="22"/>
        </w:rPr>
        <w:tab/>
      </w:r>
      <w:r w:rsidR="00580FE3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583E57" w:rsidRPr="005721CB">
        <w:rPr>
          <w:rFonts w:asciiTheme="majorBidi" w:hAnsiTheme="majorBidi" w:cstheme="majorBidi"/>
          <w:b/>
          <w:noProof/>
          <w:sz w:val="22"/>
          <w:szCs w:val="22"/>
        </w:rPr>
        <w:t>20</w:t>
      </w:r>
      <w:r w:rsidR="008A38D5" w:rsidRPr="005721CB">
        <w:rPr>
          <w:rFonts w:asciiTheme="majorBidi" w:hAnsiTheme="majorBidi" w:cstheme="majorBidi"/>
          <w:b/>
          <w:noProof/>
          <w:sz w:val="22"/>
          <w:szCs w:val="22"/>
        </w:rPr>
        <w:t>21</w:t>
      </w:r>
      <w:r w:rsidR="00A426F0" w:rsidRPr="005721CB">
        <w:rPr>
          <w:rFonts w:asciiTheme="majorBidi" w:hAnsiTheme="majorBidi" w:cstheme="majorBidi"/>
          <w:b/>
          <w:noProof/>
          <w:sz w:val="22"/>
          <w:szCs w:val="22"/>
        </w:rPr>
        <w:t>-</w:t>
      </w:r>
      <w:r w:rsidR="00583E57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</w:t>
      </w:r>
      <w:r w:rsidR="008A38D5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25</w:t>
      </w:r>
      <w:r w:rsidR="004D7B7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A426F0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(E</w:t>
      </w:r>
      <w:r w:rsidR="004D7B7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xpected</w:t>
      </w:r>
      <w:r w:rsidR="00A426F0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)</w:t>
      </w:r>
    </w:p>
    <w:p w14:paraId="197CA147" w14:textId="30465A53" w:rsidR="004054E1" w:rsidRPr="005721CB" w:rsidRDefault="004054E1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Concordia University, Montreal, QC</w:t>
      </w:r>
      <w:r w:rsidRPr="005721CB">
        <w:rPr>
          <w:rFonts w:asciiTheme="majorBidi" w:hAnsiTheme="majorBidi" w:cstheme="majorBidi"/>
          <w:noProof/>
          <w:sz w:val="22"/>
          <w:szCs w:val="22"/>
        </w:rPr>
        <w:tab/>
      </w:r>
    </w:p>
    <w:p w14:paraId="62D3AB58" w14:textId="341A8EF9" w:rsidR="00B37210" w:rsidRPr="005721CB" w:rsidRDefault="00B37210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• Member of Institution for Co-operative Education</w:t>
      </w:r>
    </w:p>
    <w:p w14:paraId="7C3451A4" w14:textId="3F5B77CB" w:rsidR="00B37210" w:rsidRPr="005721CB" w:rsidRDefault="00B37210" w:rsidP="00B37210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>GPA 3.</w:t>
      </w:r>
      <w:r w:rsidR="00AC7611">
        <w:rPr>
          <w:rFonts w:asciiTheme="majorBidi" w:hAnsiTheme="majorBidi" w:cstheme="majorBidi"/>
          <w:noProof/>
          <w:sz w:val="22"/>
          <w:szCs w:val="22"/>
        </w:rPr>
        <w:t>25</w:t>
      </w:r>
    </w:p>
    <w:p w14:paraId="6CEE7FEA" w14:textId="747B973E" w:rsidR="004054E1" w:rsidRPr="005721CB" w:rsidRDefault="00B37210" w:rsidP="00044C3C">
      <w:pPr>
        <w:rPr>
          <w:rFonts w:asciiTheme="majorBidi" w:eastAsia="Times New Roman" w:hAnsiTheme="majorBidi" w:cstheme="majorBidi"/>
          <w:noProof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• Relevant Courses: Object-Oriented Programming | (COMP248), Object-Oriented Programming || (COMP249),  Web Programming (SOEN 287)</w:t>
      </w:r>
      <w:r w:rsidR="00663CF5" w:rsidRPr="005721CB">
        <w:rPr>
          <w:rFonts w:asciiTheme="majorBidi" w:hAnsiTheme="majorBidi" w:cstheme="majorBidi"/>
          <w:noProof/>
          <w:sz w:val="22"/>
          <w:szCs w:val="22"/>
        </w:rPr>
        <w:t>,  Data Structures And Algorithms (COMP 352 in progress)</w:t>
      </w:r>
    </w:p>
    <w:p w14:paraId="44662CC5" w14:textId="77777777" w:rsidR="00044C3C" w:rsidRPr="005721CB" w:rsidRDefault="00044C3C" w:rsidP="00044C3C">
      <w:pPr>
        <w:rPr>
          <w:rFonts w:asciiTheme="majorBidi" w:eastAsia="Times New Roman" w:hAnsiTheme="majorBidi" w:cstheme="majorBidi"/>
          <w:noProof/>
        </w:rPr>
      </w:pPr>
    </w:p>
    <w:p w14:paraId="14AE1844" w14:textId="72A61215" w:rsidR="004054E1" w:rsidRPr="005721CB" w:rsidRDefault="004054E1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DEC in </w:t>
      </w:r>
      <w:r w:rsidR="008A38D5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Pure and Applied Science </w:t>
      </w:r>
      <w:r w:rsidR="00E83276" w:rsidRPr="005721CB">
        <w:rPr>
          <w:rFonts w:asciiTheme="majorBidi" w:hAnsiTheme="majorBidi" w:cstheme="majorBidi"/>
          <w:noProof/>
          <w:sz w:val="22"/>
          <w:szCs w:val="22"/>
        </w:rPr>
        <w:tab/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18-2021</w:t>
      </w:r>
    </w:p>
    <w:p w14:paraId="75E59DAD" w14:textId="1125D6E3" w:rsidR="00DC690D" w:rsidRPr="005721CB" w:rsidRDefault="008A38D5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Dawson College</w:t>
      </w:r>
      <w:r w:rsidR="004054E1" w:rsidRPr="005721CB">
        <w:rPr>
          <w:rFonts w:asciiTheme="majorBidi" w:hAnsiTheme="majorBidi" w:cstheme="majorBidi"/>
          <w:noProof/>
          <w:sz w:val="22"/>
          <w:szCs w:val="22"/>
        </w:rPr>
        <w:t xml:space="preserve">, </w:t>
      </w:r>
      <w:r w:rsidRPr="005721CB">
        <w:rPr>
          <w:rFonts w:asciiTheme="majorBidi" w:hAnsiTheme="majorBidi" w:cstheme="majorBidi"/>
          <w:noProof/>
          <w:sz w:val="22"/>
          <w:szCs w:val="22"/>
        </w:rPr>
        <w:t>Montreal</w:t>
      </w:r>
      <w:r w:rsidR="004054E1" w:rsidRPr="005721CB">
        <w:rPr>
          <w:rFonts w:asciiTheme="majorBidi" w:hAnsiTheme="majorBidi" w:cstheme="majorBidi"/>
          <w:noProof/>
          <w:sz w:val="22"/>
          <w:szCs w:val="22"/>
        </w:rPr>
        <w:t>, QC</w:t>
      </w:r>
    </w:p>
    <w:p w14:paraId="5B144E4A" w14:textId="77777777" w:rsidR="005721CB" w:rsidRDefault="00DC690D" w:rsidP="005721CB">
      <w:pPr>
        <w:pStyle w:val="ListParagraph"/>
        <w:numPr>
          <w:ilvl w:val="0"/>
          <w:numId w:val="5"/>
        </w:numPr>
        <w:tabs>
          <w:tab w:val="right" w:pos="9923"/>
        </w:tabs>
        <w:ind w:left="426" w:hanging="284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Honor Roll Student (20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>18</w:t>
      </w:r>
      <w:r w:rsidRPr="005721CB">
        <w:rPr>
          <w:rFonts w:asciiTheme="majorBidi" w:hAnsiTheme="majorBidi" w:cstheme="majorBidi"/>
          <w:noProof/>
          <w:sz w:val="22"/>
          <w:szCs w:val="22"/>
        </w:rPr>
        <w:t>)</w:t>
      </w:r>
    </w:p>
    <w:p w14:paraId="564B52FD" w14:textId="41DD1FA8" w:rsidR="00044C3C" w:rsidRPr="005721CB" w:rsidRDefault="004054E1" w:rsidP="005721CB">
      <w:pPr>
        <w:pStyle w:val="ListParagraph"/>
        <w:tabs>
          <w:tab w:val="right" w:pos="9923"/>
        </w:tabs>
        <w:ind w:left="426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ab/>
      </w:r>
    </w:p>
    <w:p w14:paraId="524F3E41" w14:textId="16512702" w:rsidR="00630A86" w:rsidRPr="005721CB" w:rsidRDefault="00630A86" w:rsidP="00630A86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0B86D6" w:themeColor="background2" w:themeShade="80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PROJECTS </w:t>
      </w:r>
    </w:p>
    <w:p w14:paraId="1D672007" w14:textId="0FCA810D" w:rsidR="00311FDB" w:rsidRPr="00311FDB" w:rsidRDefault="00C60855" w:rsidP="00311FDB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2"/>
          <w:szCs w:val="22"/>
        </w:rPr>
        <w:t>Snake and Ladder (</w:t>
      </w:r>
      <w:r w:rsidR="00311FD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hyperlink r:id="rId11" w:history="1">
        <w:r w:rsidR="00C012A5" w:rsidRPr="00C012A5">
          <w:rPr>
            <w:rStyle w:val="Hyperlink"/>
            <w:rFonts w:asciiTheme="majorBidi" w:hAnsiTheme="majorBidi" w:cstheme="majorBidi"/>
            <w:b/>
            <w:noProof/>
            <w:sz w:val="22"/>
            <w:szCs w:val="22"/>
          </w:rPr>
          <w:t>Github</w:t>
        </w:r>
      </w:hyperlink>
      <w:r w:rsidR="00311FDB">
        <w:rPr>
          <w:rFonts w:asciiTheme="majorBidi" w:hAnsiTheme="majorBidi" w:cstheme="majorBidi"/>
          <w:b/>
          <w:noProof/>
          <w:sz w:val="22"/>
          <w:szCs w:val="22"/>
        </w:rPr>
        <w:t>)</w:t>
      </w:r>
      <w:r w:rsidR="00311FD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11FD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311FDB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311FDB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</w:p>
    <w:p w14:paraId="1B90F795" w14:textId="57D6084D" w:rsidR="00311FDB" w:rsidRDefault="00311FDB" w:rsidP="00311FDB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Cs/>
          <w:noProof/>
          <w:sz w:val="22"/>
          <w:szCs w:val="22"/>
        </w:rPr>
        <w:t>Concordia University, Montreal, QC</w:t>
      </w:r>
    </w:p>
    <w:p w14:paraId="49095C5F" w14:textId="1CFAA78B" w:rsidR="00C012A5" w:rsidRDefault="00C012A5" w:rsidP="00C012A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Created the simulation of the snake and ladder game which </w:t>
      </w:r>
      <w:r w:rsidR="002001D6">
        <w:rPr>
          <w:rFonts w:asciiTheme="majorBidi" w:hAnsiTheme="majorBidi" w:cstheme="majorBidi"/>
          <w:bCs/>
          <w:noProof/>
          <w:sz w:val="22"/>
          <w:szCs w:val="22"/>
        </w:rPr>
        <w:t xml:space="preserve">strengthened </w:t>
      </w:r>
      <w:r>
        <w:rPr>
          <w:rFonts w:asciiTheme="majorBidi" w:hAnsiTheme="majorBidi" w:cstheme="majorBidi"/>
          <w:bCs/>
          <w:noProof/>
          <w:sz w:val="22"/>
          <w:szCs w:val="22"/>
        </w:rPr>
        <w:t>my skills in object-oriented programming.</w:t>
      </w:r>
    </w:p>
    <w:p w14:paraId="2316D779" w14:textId="73B1774A" w:rsidR="00C012A5" w:rsidRDefault="00C012A5" w:rsidP="00C012A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Sorting the players in order and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determining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their turns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improved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my understanding and skills in arrays. </w:t>
      </w:r>
    </w:p>
    <w:p w14:paraId="7A3A44E5" w14:textId="52AE077F" w:rsidR="002001D6" w:rsidRPr="00C012A5" w:rsidRDefault="005905AD" w:rsidP="00C012A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Created a user interactive game where the user can input the number of </w:t>
      </w:r>
      <w:r w:rsidR="00E5219B">
        <w:rPr>
          <w:rFonts w:asciiTheme="majorBidi" w:hAnsiTheme="majorBidi" w:cstheme="majorBidi"/>
          <w:bCs/>
          <w:noProof/>
          <w:sz w:val="22"/>
          <w:szCs w:val="22"/>
        </w:rPr>
        <w:t>users and determine the name of these users. The game will display the name of the winner at the end of the game.</w:t>
      </w:r>
    </w:p>
    <w:p w14:paraId="7C5D3D89" w14:textId="77777777" w:rsidR="00415CD7" w:rsidRDefault="00415CD7" w:rsidP="00311FDB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</w:p>
    <w:p w14:paraId="59C7A6D7" w14:textId="5B58663D" w:rsidR="00311FDB" w:rsidRDefault="00311FDB" w:rsidP="00311FDB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</w:p>
    <w:p w14:paraId="2B5C7C5C" w14:textId="0F5118C5" w:rsidR="00311FDB" w:rsidRPr="00311FDB" w:rsidRDefault="00311FDB" w:rsidP="00311FDB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2"/>
          <w:szCs w:val="22"/>
        </w:rPr>
        <w:t xml:space="preserve">Grocery Website </w:t>
      </w:r>
      <w:r w:rsidRPr="005721CB">
        <w:rPr>
          <w:rFonts w:asciiTheme="majorBidi" w:hAnsiTheme="majorBidi" w:cstheme="majorBidi"/>
          <w:b/>
          <w:noProof/>
          <w:sz w:val="22"/>
          <w:szCs w:val="22"/>
        </w:rPr>
        <w:t>(</w:t>
      </w:r>
      <w:r w:rsidR="00415CD7">
        <w:rPr>
          <w:rFonts w:asciiTheme="majorBidi" w:hAnsiTheme="majorBidi" w:cstheme="majorBidi"/>
          <w:b/>
          <w:noProof/>
          <w:sz w:val="22"/>
          <w:szCs w:val="22"/>
        </w:rPr>
        <w:t>Full</w:t>
      </w:r>
      <w:r w:rsidR="001B4235">
        <w:rPr>
          <w:rFonts w:asciiTheme="majorBidi" w:hAnsiTheme="majorBidi" w:cstheme="majorBidi"/>
          <w:b/>
          <w:noProof/>
          <w:sz w:val="22"/>
          <w:szCs w:val="22"/>
        </w:rPr>
        <w:t>-Stack</w:t>
      </w:r>
      <w:r w:rsidRPr="005721CB">
        <w:rPr>
          <w:rFonts w:asciiTheme="majorBidi" w:hAnsiTheme="majorBidi" w:cstheme="majorBidi"/>
          <w:b/>
          <w:noProof/>
          <w:sz w:val="22"/>
          <w:szCs w:val="22"/>
        </w:rPr>
        <w:t>)</w:t>
      </w:r>
      <w:r w:rsidRPr="00E414C6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ab/>
        <w:t xml:space="preserve">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9951DC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</w:p>
    <w:p w14:paraId="4A43B517" w14:textId="480509C5" w:rsidR="001B4235" w:rsidRDefault="00311FDB" w:rsidP="001B4235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Cs/>
          <w:noProof/>
          <w:sz w:val="22"/>
          <w:szCs w:val="22"/>
        </w:rPr>
        <w:t>Concordia University</w:t>
      </w:r>
      <w:r w:rsidR="001B4235"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hyperlink r:id="rId12" w:history="1">
        <w:r w:rsidR="001B4235" w:rsidRPr="003A0DDA">
          <w:rPr>
            <w:rStyle w:val="Hyperlink"/>
            <w:rFonts w:asciiTheme="majorBidi" w:hAnsiTheme="majorBidi" w:cstheme="majorBidi"/>
            <w:bCs/>
            <w:noProof/>
            <w:sz w:val="22"/>
            <w:szCs w:val="22"/>
          </w:rPr>
          <w:t>Website</w:t>
        </w:r>
      </w:hyperlink>
      <w:r w:rsidR="001B4235">
        <w:rPr>
          <w:rFonts w:asciiTheme="majorBidi" w:hAnsiTheme="majorBidi" w:cstheme="majorBidi"/>
          <w:bCs/>
          <w:noProof/>
          <w:sz w:val="22"/>
          <w:szCs w:val="22"/>
        </w:rPr>
        <w:t xml:space="preserve">- </w:t>
      </w:r>
      <w:r w:rsidR="001B4235" w:rsidRPr="001B4235">
        <w:rPr>
          <w:rFonts w:asciiTheme="majorBidi" w:hAnsiTheme="majorBidi" w:cstheme="majorBidi"/>
          <w:bCs/>
          <w:noProof/>
          <w:sz w:val="22"/>
          <w:szCs w:val="22"/>
          <w:highlight w:val="yellow"/>
        </w:rPr>
        <w:t>GitHub)</w:t>
      </w:r>
    </w:p>
    <w:p w14:paraId="3B2E3F54" w14:textId="4C39BD36" w:rsidR="001B4235" w:rsidRDefault="001B4235" w:rsidP="001B423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Led a team of 6: Organized meetings, delegated tasks, and helped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teammates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debug.</w:t>
      </w:r>
    </w:p>
    <w:p w14:paraId="4854EC88" w14:textId="749C728B" w:rsidR="00CD6539" w:rsidRDefault="00CD6539" w:rsidP="001B423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Implemented the entire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user list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on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the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back store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page and also validate the users.</w:t>
      </w:r>
    </w:p>
    <w:p w14:paraId="5C68F159" w14:textId="05A340D8" w:rsidR="00CD6539" w:rsidRDefault="00CD6539" w:rsidP="001B423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Created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fully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responsive pages</w:t>
      </w:r>
    </w:p>
    <w:p w14:paraId="674FBF62" w14:textId="6E581109" w:rsidR="00C60855" w:rsidRDefault="00CD6539" w:rsidP="00CD6539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Used: HTML, CSS, Bootstrap, JavaScript, and PHP </w:t>
      </w:r>
      <w:r w:rsidR="001B4235">
        <w:rPr>
          <w:rFonts w:asciiTheme="majorBidi" w:hAnsiTheme="majorBidi" w:cstheme="majorBidi"/>
          <w:bCs/>
          <w:noProof/>
          <w:sz w:val="22"/>
          <w:szCs w:val="22"/>
        </w:rPr>
        <w:t xml:space="preserve">  </w:t>
      </w:r>
    </w:p>
    <w:p w14:paraId="43926F65" w14:textId="63C84989" w:rsidR="00C35CDA" w:rsidRDefault="00C35CDA" w:rsidP="00C35CDA">
      <w:pPr>
        <w:pStyle w:val="ListParagraph"/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</w:p>
    <w:p w14:paraId="15B9F06D" w14:textId="50A94694" w:rsidR="00C35CDA" w:rsidRPr="00477BAB" w:rsidRDefault="00C35CDA" w:rsidP="00C35CDA">
      <w:pPr>
        <w:pStyle w:val="ListParagraph"/>
        <w:tabs>
          <w:tab w:val="left" w:pos="5387"/>
          <w:tab w:val="right" w:pos="9214"/>
        </w:tabs>
        <w:ind w:left="0"/>
        <w:jc w:val="both"/>
        <w:rPr>
          <w:rFonts w:asciiTheme="majorBidi" w:hAnsiTheme="majorBidi" w:cstheme="majorBidi"/>
          <w:noProof/>
          <w:sz w:val="22"/>
          <w:szCs w:val="22"/>
        </w:rPr>
      </w:pPr>
      <w:r w:rsidRPr="1C5E99D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Core Competencies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: </w:t>
      </w:r>
      <w:r w:rsidR="00477BA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Leadership, </w:t>
      </w:r>
      <w:r w:rsidR="00E92BD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Critical Thinking, Adaptability, Problem Analysis </w:t>
      </w:r>
      <w:r w:rsidR="008C7EA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Problem Solving</w:t>
      </w:r>
    </w:p>
    <w:p w14:paraId="0B1145D6" w14:textId="77777777" w:rsidR="00C60855" w:rsidRDefault="00C60855" w:rsidP="00E414C6">
      <w:pPr>
        <w:tabs>
          <w:tab w:val="right" w:pos="9923"/>
        </w:tabs>
        <w:contextualSpacing/>
        <w:rPr>
          <w:rFonts w:asciiTheme="majorBidi" w:hAnsiTheme="majorBidi" w:cstheme="majorBidi"/>
          <w:b/>
          <w:noProof/>
          <w:sz w:val="22"/>
          <w:szCs w:val="22"/>
        </w:rPr>
      </w:pPr>
    </w:p>
    <w:p w14:paraId="357BFEFE" w14:textId="70F22625" w:rsidR="00630A86" w:rsidRPr="005721CB" w:rsidRDefault="00630A86" w:rsidP="00945C4C">
      <w:pPr>
        <w:rPr>
          <w:rFonts w:asciiTheme="majorBidi" w:hAnsiTheme="majorBidi" w:cstheme="majorBidi"/>
          <w:noProof/>
        </w:rPr>
      </w:pPr>
    </w:p>
    <w:p w14:paraId="57687EEB" w14:textId="392FBD8C" w:rsidR="00630A86" w:rsidRPr="005721CB" w:rsidRDefault="00630A86" w:rsidP="00630A86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WORK EXPERIENCE </w:t>
      </w:r>
    </w:p>
    <w:p w14:paraId="7E31F567" w14:textId="59139A37" w:rsidR="00452E26" w:rsidRPr="005721CB" w:rsidRDefault="00452E26" w:rsidP="004B1574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Assistant Cook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  <w:t>Se</w:t>
      </w:r>
      <w:r w:rsidR="00053438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pt2019- Present</w:t>
      </w:r>
    </w:p>
    <w:p w14:paraId="4A68FCF7" w14:textId="30630810" w:rsidR="00452E26" w:rsidRPr="005721CB" w:rsidRDefault="00452E26" w:rsidP="00452E26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452E26">
        <w:rPr>
          <w:rFonts w:asciiTheme="majorBidi" w:hAnsiTheme="majorBidi" w:cstheme="majorBidi"/>
          <w:noProof/>
          <w:sz w:val="22"/>
          <w:szCs w:val="22"/>
        </w:rPr>
        <w:t>Vieux-Port Steakhouse</w:t>
      </w:r>
      <w:r w:rsidRPr="005721CB">
        <w:rPr>
          <w:rFonts w:asciiTheme="majorBidi" w:hAnsiTheme="majorBidi" w:cstheme="majorBidi"/>
          <w:noProof/>
          <w:sz w:val="22"/>
          <w:szCs w:val="22"/>
        </w:rPr>
        <w:t>, Montreal, QC</w:t>
      </w:r>
    </w:p>
    <w:p w14:paraId="62390F5F" w14:textId="51F44FDE" w:rsidR="00053438" w:rsidRPr="005721CB" w:rsidRDefault="00C979D0" w:rsidP="00053438">
      <w:pPr>
        <w:pStyle w:val="ListParagraph"/>
        <w:numPr>
          <w:ilvl w:val="0"/>
          <w:numId w:val="13"/>
        </w:numPr>
        <w:tabs>
          <w:tab w:val="left" w:pos="5387"/>
          <w:tab w:val="right" w:pos="9923"/>
        </w:tabs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Maintained a good working environment by implementing</w:t>
      </w:r>
      <w:r w:rsidR="00B4128B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t xml:space="preserve">teamwork and </w:t>
      </w:r>
      <w:r w:rsidR="00B4128B" w:rsidRPr="005721CB">
        <w:rPr>
          <w:rFonts w:asciiTheme="majorBidi" w:hAnsiTheme="majorBidi" w:cstheme="majorBidi"/>
          <w:noProof/>
          <w:sz w:val="22"/>
          <w:szCs w:val="22"/>
        </w:rPr>
        <w:t>having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t xml:space="preserve"> good communication skills 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lastRenderedPageBreak/>
        <w:t>with co-workers.</w:t>
      </w:r>
    </w:p>
    <w:p w14:paraId="1729D445" w14:textId="5AE57ECC" w:rsidR="00C20B5A" w:rsidRPr="005721CB" w:rsidRDefault="00B4128B" w:rsidP="00053438">
      <w:pPr>
        <w:pStyle w:val="ListParagraph"/>
        <w:numPr>
          <w:ilvl w:val="0"/>
          <w:numId w:val="13"/>
        </w:numPr>
        <w:tabs>
          <w:tab w:val="left" w:pos="5387"/>
          <w:tab w:val="right" w:pos="9923"/>
        </w:tabs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Formulated immediate solutions to sudden issues</w:t>
      </w:r>
      <w:r w:rsidR="00083C71" w:rsidRPr="005721CB">
        <w:rPr>
          <w:rFonts w:asciiTheme="majorBidi" w:hAnsiTheme="majorBidi" w:cstheme="majorBidi"/>
          <w:noProof/>
          <w:sz w:val="22"/>
          <w:szCs w:val="22"/>
        </w:rPr>
        <w:t xml:space="preserve"> that occurred during workflow</w:t>
      </w:r>
      <w:r w:rsidR="00CB2D3C" w:rsidRPr="005721CB">
        <w:rPr>
          <w:rFonts w:asciiTheme="majorBidi" w:hAnsiTheme="majorBidi" w:cstheme="majorBidi"/>
          <w:noProof/>
          <w:sz w:val="22"/>
          <w:szCs w:val="22"/>
        </w:rPr>
        <w:t xml:space="preserve"> by the ability to work under pressure. </w:t>
      </w:r>
    </w:p>
    <w:p w14:paraId="3D89409E" w14:textId="13B40FEE" w:rsidR="00452E26" w:rsidRPr="005721CB" w:rsidRDefault="00083C71" w:rsidP="005721CB">
      <w:pPr>
        <w:pStyle w:val="ListParagraph"/>
        <w:numPr>
          <w:ilvl w:val="0"/>
          <w:numId w:val="13"/>
        </w:numPr>
        <w:tabs>
          <w:tab w:val="left" w:pos="5387"/>
          <w:tab w:val="right" w:pos="9923"/>
        </w:tabs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Prioritized c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t>oordination with the other co-workers</w:t>
      </w:r>
      <w:r w:rsidR="004F6A28" w:rsidRPr="005721CB">
        <w:rPr>
          <w:rFonts w:asciiTheme="majorBidi" w:hAnsiTheme="majorBidi" w:cstheme="majorBidi"/>
          <w:noProof/>
          <w:sz w:val="22"/>
          <w:szCs w:val="22"/>
        </w:rPr>
        <w:t>.</w:t>
      </w:r>
    </w:p>
    <w:p w14:paraId="4526A656" w14:textId="77777777" w:rsidR="00452E26" w:rsidRPr="005721CB" w:rsidRDefault="00452E26" w:rsidP="004B1574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</w:p>
    <w:p w14:paraId="5ED9DBB4" w14:textId="61C5F9B0" w:rsidR="00630A86" w:rsidRPr="005721CB" w:rsidRDefault="004F6A28" w:rsidP="004B1574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Bus</w:t>
      </w:r>
      <w:r w:rsidR="004B1574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boy 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  <w:t>Se</w:t>
      </w:r>
      <w:r w:rsidR="004B1574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pt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201</w:t>
      </w:r>
      <w:r w:rsidR="00452E2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8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– </w:t>
      </w:r>
      <w:r w:rsidR="00452E2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May 2019 </w:t>
      </w:r>
    </w:p>
    <w:p w14:paraId="66CE7C87" w14:textId="644118D8" w:rsidR="00630A86" w:rsidRPr="005721CB" w:rsidRDefault="00452E26" w:rsidP="00452E26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Bidi" w:hAnsiTheme="majorBidi" w:cstheme="majorBidi"/>
          <w:bCs/>
          <w:noProof/>
          <w:sz w:val="22"/>
          <w:szCs w:val="22"/>
        </w:rPr>
      </w:pPr>
      <w:r w:rsidRPr="00452E26">
        <w:rPr>
          <w:rFonts w:asciiTheme="majorBidi" w:hAnsiTheme="majorBidi" w:cstheme="majorBidi"/>
          <w:noProof/>
          <w:sz w:val="22"/>
          <w:szCs w:val="22"/>
        </w:rPr>
        <w:t>Restaurant Galax</w:t>
      </w:r>
      <w:r w:rsidRPr="005721CB">
        <w:rPr>
          <w:rFonts w:asciiTheme="majorBidi" w:hAnsiTheme="majorBidi" w:cstheme="majorBidi"/>
          <w:noProof/>
          <w:sz w:val="22"/>
          <w:szCs w:val="22"/>
        </w:rPr>
        <w:t>a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Montreal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QC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                                                                         </w:t>
      </w:r>
    </w:p>
    <w:p w14:paraId="41D6F2E0" w14:textId="46F5C9BC" w:rsidR="00630A86" w:rsidRPr="00B33FEF" w:rsidRDefault="004F6A28" w:rsidP="00B33FEF">
      <w:pPr>
        <w:pStyle w:val="ListParagraph"/>
        <w:numPr>
          <w:ilvl w:val="0"/>
          <w:numId w:val="16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B33FEF">
        <w:rPr>
          <w:rFonts w:asciiTheme="majorBidi" w:hAnsiTheme="majorBidi" w:cstheme="majorBidi"/>
          <w:bCs/>
          <w:noProof/>
          <w:sz w:val="22"/>
          <w:szCs w:val="22"/>
        </w:rPr>
        <w:t>Customer service skills to interact with the customers.</w:t>
      </w:r>
    </w:p>
    <w:p w14:paraId="5E491DA4" w14:textId="7DD82C2B" w:rsidR="007C1A9E" w:rsidRPr="00B33FEF" w:rsidRDefault="007C1A9E" w:rsidP="00B33FEF">
      <w:pPr>
        <w:pStyle w:val="ListParagraph"/>
        <w:numPr>
          <w:ilvl w:val="0"/>
          <w:numId w:val="16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B33FEF">
        <w:rPr>
          <w:rFonts w:asciiTheme="majorBidi" w:hAnsiTheme="majorBidi" w:cstheme="majorBidi"/>
          <w:bCs/>
          <w:noProof/>
          <w:sz w:val="22"/>
          <w:szCs w:val="22"/>
        </w:rPr>
        <w:t>Familiarized with the methods and regulations regarding food production and service</w:t>
      </w:r>
    </w:p>
    <w:p w14:paraId="692359AA" w14:textId="77777777" w:rsidR="00B22806" w:rsidRPr="005721CB" w:rsidRDefault="00B22806" w:rsidP="00B22806">
      <w:pPr>
        <w:pStyle w:val="ListParagraph"/>
        <w:tabs>
          <w:tab w:val="left" w:pos="5387"/>
          <w:tab w:val="right" w:pos="9214"/>
        </w:tabs>
        <w:ind w:left="1146"/>
        <w:rPr>
          <w:rFonts w:asciiTheme="majorBidi" w:hAnsiTheme="majorBidi" w:cstheme="majorBidi"/>
          <w:bCs/>
          <w:noProof/>
          <w:sz w:val="22"/>
          <w:szCs w:val="22"/>
        </w:rPr>
      </w:pPr>
    </w:p>
    <w:p w14:paraId="14AE4B69" w14:textId="7125AC97" w:rsidR="00630A86" w:rsidRPr="005721CB" w:rsidRDefault="00CB2D3C" w:rsidP="00945C4C">
      <w:pPr>
        <w:rPr>
          <w:rFonts w:asciiTheme="majorBidi" w:hAnsiTheme="majorBidi" w:cstheme="majorBidi"/>
          <w:noProof/>
          <w:sz w:val="20"/>
          <w:szCs w:val="20"/>
        </w:rPr>
      </w:pPr>
      <w:r w:rsidRPr="005721CB">
        <w:rPr>
          <w:rFonts w:asciiTheme="majorBidi" w:hAnsiTheme="majorBidi" w:cstheme="majorBidi"/>
          <w:noProof/>
          <w:sz w:val="20"/>
          <w:szCs w:val="20"/>
        </w:rPr>
        <w:t xml:space="preserve">Core Competencies: </w:t>
      </w:r>
      <w:r w:rsidR="00B22806" w:rsidRPr="005721CB">
        <w:rPr>
          <w:rFonts w:asciiTheme="majorBidi" w:hAnsiTheme="majorBidi" w:cstheme="majorBidi"/>
          <w:noProof/>
          <w:sz w:val="20"/>
          <w:szCs w:val="20"/>
        </w:rPr>
        <w:t xml:space="preserve">Time Management, Communication, Teamwork, Organization, Working under Pressure </w:t>
      </w:r>
    </w:p>
    <w:p w14:paraId="105900E8" w14:textId="77777777" w:rsidR="009215D8" w:rsidRPr="005721CB" w:rsidRDefault="009215D8" w:rsidP="00945C4C">
      <w:pPr>
        <w:rPr>
          <w:rFonts w:asciiTheme="majorBidi" w:hAnsiTheme="majorBidi" w:cstheme="majorBidi"/>
          <w:noProof/>
        </w:rPr>
      </w:pPr>
    </w:p>
    <w:p w14:paraId="6E304507" w14:textId="77777777" w:rsidR="00630A86" w:rsidRPr="005721CB" w:rsidRDefault="00630A86" w:rsidP="00630A86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VOLUNTEER WORK </w:t>
      </w:r>
    </w:p>
    <w:p w14:paraId="4CD50C96" w14:textId="77777777" w:rsidR="00630A86" w:rsidRPr="005721CB" w:rsidRDefault="00630A86" w:rsidP="00630A8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Position Title   Volunteer Helper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  <w:t>Sept 2016</w:t>
      </w:r>
    </w:p>
    <w:p w14:paraId="2450B7D3" w14:textId="418479B5" w:rsidR="00630A86" w:rsidRPr="005721CB" w:rsidRDefault="00630A86" w:rsidP="00630A8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Cs/>
          <w:noProof/>
          <w:sz w:val="22"/>
          <w:szCs w:val="22"/>
        </w:rPr>
        <w:t>Life Makers Egypt, Banha,  Qalyubiya, Egypt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</w:p>
    <w:p w14:paraId="33E50639" w14:textId="7D6CECE4" w:rsidR="00630A86" w:rsidRPr="005721CB" w:rsidRDefault="00AE0338" w:rsidP="00200CE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noProof/>
        </w:rPr>
      </w:pPr>
      <w:r w:rsidRPr="005721CB">
        <w:rPr>
          <w:rFonts w:asciiTheme="majorBidi" w:hAnsiTheme="majorBidi" w:cstheme="majorBidi"/>
          <w:noProof/>
        </w:rPr>
        <w:t>The organization was meant to help</w:t>
      </w:r>
      <w:r w:rsidR="00200CE2" w:rsidRPr="005721CB">
        <w:rPr>
          <w:rFonts w:asciiTheme="majorBidi" w:hAnsiTheme="majorBidi" w:cstheme="majorBidi"/>
          <w:noProof/>
        </w:rPr>
        <w:t xml:space="preserve"> </w:t>
      </w:r>
      <w:r w:rsidRPr="005721CB">
        <w:rPr>
          <w:rFonts w:asciiTheme="majorBidi" w:hAnsiTheme="majorBidi" w:cstheme="majorBidi"/>
          <w:noProof/>
        </w:rPr>
        <w:t xml:space="preserve">poor people and provide them with goods and food, and help them to have a better life. My job in the </w:t>
      </w:r>
      <w:r w:rsidR="00200CE2" w:rsidRPr="005721CB">
        <w:rPr>
          <w:rFonts w:asciiTheme="majorBidi" w:hAnsiTheme="majorBidi" w:cstheme="majorBidi"/>
          <w:noProof/>
        </w:rPr>
        <w:t xml:space="preserve">organization was to help in </w:t>
      </w:r>
      <w:r w:rsidR="00270BAD" w:rsidRPr="005721CB">
        <w:rPr>
          <w:rFonts w:asciiTheme="majorBidi" w:hAnsiTheme="majorBidi" w:cstheme="majorBidi"/>
          <w:noProof/>
        </w:rPr>
        <w:t>the distribution</w:t>
      </w:r>
      <w:r w:rsidR="00200CE2" w:rsidRPr="005721CB">
        <w:rPr>
          <w:rFonts w:asciiTheme="majorBidi" w:hAnsiTheme="majorBidi" w:cstheme="majorBidi"/>
          <w:noProof/>
        </w:rPr>
        <w:t xml:space="preserve"> of</w:t>
      </w:r>
      <w:r w:rsidR="00270BAD" w:rsidRPr="005721CB">
        <w:rPr>
          <w:rFonts w:asciiTheme="majorBidi" w:hAnsiTheme="majorBidi" w:cstheme="majorBidi"/>
          <w:noProof/>
        </w:rPr>
        <w:t xml:space="preserve"> </w:t>
      </w:r>
      <w:r w:rsidR="00200CE2" w:rsidRPr="005721CB">
        <w:rPr>
          <w:rFonts w:asciiTheme="majorBidi" w:hAnsiTheme="majorBidi" w:cstheme="majorBidi"/>
          <w:noProof/>
        </w:rPr>
        <w:t xml:space="preserve">the goods. </w:t>
      </w:r>
    </w:p>
    <w:p w14:paraId="011A97FF" w14:textId="0E2C24C4" w:rsidR="00630A86" w:rsidRPr="005721CB" w:rsidRDefault="00630A86" w:rsidP="00945C4C">
      <w:pPr>
        <w:rPr>
          <w:rFonts w:asciiTheme="majorBidi" w:hAnsiTheme="majorBidi" w:cstheme="majorBidi"/>
          <w:noProof/>
        </w:rPr>
      </w:pPr>
    </w:p>
    <w:p w14:paraId="26C8D231" w14:textId="3CD16C87" w:rsidR="00C56B8C" w:rsidRPr="005721CB" w:rsidRDefault="00C56B8C" w:rsidP="00A426F0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INTERESTS </w:t>
      </w:r>
    </w:p>
    <w:p w14:paraId="01347B92" w14:textId="3FCC2917" w:rsidR="004054E1" w:rsidRPr="005721CB" w:rsidRDefault="004054E1" w:rsidP="00FD6D6C">
      <w:pPr>
        <w:tabs>
          <w:tab w:val="right" w:pos="-1560"/>
          <w:tab w:val="left" w:pos="2127"/>
          <w:tab w:val="right" w:pos="9214"/>
        </w:tabs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Experience Abroad </w:t>
      </w:r>
      <w:r w:rsidR="002D2506" w:rsidRPr="005721CB">
        <w:rPr>
          <w:rFonts w:asciiTheme="majorBidi" w:hAnsiTheme="majorBidi" w:cstheme="majorBidi"/>
          <w:noProof/>
          <w:sz w:val="22"/>
          <w:szCs w:val="22"/>
        </w:rPr>
        <w:tab/>
      </w:r>
      <w:r w:rsidR="00C45CA4" w:rsidRPr="005721CB">
        <w:rPr>
          <w:rFonts w:asciiTheme="majorBidi" w:hAnsiTheme="majorBidi" w:cstheme="majorBidi"/>
          <w:noProof/>
          <w:sz w:val="22"/>
          <w:szCs w:val="22"/>
        </w:rPr>
        <w:t xml:space="preserve">By visiting Germany, </w:t>
      </w:r>
      <w:r w:rsidR="00FD6D6C" w:rsidRPr="005721CB">
        <w:rPr>
          <w:rFonts w:asciiTheme="majorBidi" w:hAnsiTheme="majorBidi" w:cstheme="majorBidi"/>
          <w:noProof/>
          <w:sz w:val="22"/>
          <w:szCs w:val="22"/>
        </w:rPr>
        <w:t xml:space="preserve">my admiration for art flourished as I </w:t>
      </w:r>
      <w:r w:rsidR="003A0DDA">
        <w:rPr>
          <w:rFonts w:asciiTheme="majorBidi" w:hAnsiTheme="majorBidi" w:cstheme="majorBidi"/>
          <w:noProof/>
          <w:sz w:val="22"/>
          <w:szCs w:val="22"/>
        </w:rPr>
        <w:t>visited</w:t>
      </w:r>
      <w:r w:rsidR="00FD6D6C" w:rsidRPr="005721CB">
        <w:rPr>
          <w:rFonts w:asciiTheme="majorBidi" w:hAnsiTheme="majorBidi" w:cstheme="majorBidi"/>
          <w:noProof/>
          <w:sz w:val="22"/>
          <w:szCs w:val="22"/>
        </w:rPr>
        <w:t xml:space="preserve"> the Städel museum.</w:t>
      </w:r>
    </w:p>
    <w:p w14:paraId="55753461" w14:textId="258DE012" w:rsidR="004054E1" w:rsidRPr="005721CB" w:rsidRDefault="004054E1" w:rsidP="004054E1">
      <w:pPr>
        <w:tabs>
          <w:tab w:val="left" w:pos="2127"/>
          <w:tab w:val="right" w:pos="9214"/>
        </w:tabs>
        <w:ind w:left="2127" w:hanging="2127"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Reading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I prefer to read science fiction and drama readings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along with some crime readings as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well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</w:p>
    <w:p w14:paraId="0C674AC1" w14:textId="4FB884CE" w:rsidR="004054E1" w:rsidRPr="005721CB" w:rsidRDefault="004054E1" w:rsidP="007B2E2F">
      <w:pPr>
        <w:tabs>
          <w:tab w:val="left" w:pos="212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Sports</w:t>
      </w:r>
      <w:r w:rsidR="00EC40E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I played basketball in Egypt in my school team and a professional club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(20</w:t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14,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201</w:t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5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,201</w:t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6,2017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)</w:t>
      </w:r>
    </w:p>
    <w:p w14:paraId="7C66B1B0" w14:textId="5C4BFC13" w:rsidR="00EC40E1" w:rsidRPr="005721CB" w:rsidRDefault="00EC40E1" w:rsidP="00EC40E1">
      <w:pPr>
        <w:tabs>
          <w:tab w:val="left" w:pos="2127"/>
          <w:tab w:val="right" w:pos="9214"/>
        </w:tabs>
        <w:ind w:left="720" w:hanging="720"/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                                        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We 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got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2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  <w:vertAlign w:val="superscript"/>
        </w:rPr>
        <w:t>nd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place in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2016 in 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>the school’s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cup. We got the 3</w:t>
      </w:r>
      <w:r w:rsidRPr="005721CB">
        <w:rPr>
          <w:rFonts w:asciiTheme="majorBidi" w:hAnsiTheme="majorBidi" w:cstheme="majorBidi"/>
          <w:bCs/>
          <w:noProof/>
          <w:sz w:val="22"/>
          <w:szCs w:val="22"/>
          <w:vertAlign w:val="superscript"/>
        </w:rPr>
        <w:t>rd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in 2017. </w:t>
      </w:r>
    </w:p>
    <w:p w14:paraId="116C7A1F" w14:textId="05865BD8" w:rsidR="00EC40E1" w:rsidRPr="005721CB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Passions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C40E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ED19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I love to help 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>others</w:t>
      </w:r>
      <w:r w:rsidR="00ED1986" w:rsidRPr="005721CB">
        <w:rPr>
          <w:rFonts w:asciiTheme="majorBidi" w:hAnsiTheme="majorBidi" w:cstheme="majorBidi"/>
          <w:bCs/>
          <w:noProof/>
          <w:sz w:val="22"/>
          <w:szCs w:val="22"/>
        </w:rPr>
        <w:t>. I also love to self-improve and try to get better.</w:t>
      </w:r>
    </w:p>
    <w:p w14:paraId="505068F9" w14:textId="77777777" w:rsidR="00EC40E1" w:rsidRPr="005721CB" w:rsidRDefault="00EC40E1" w:rsidP="007437B9">
      <w:pPr>
        <w:tabs>
          <w:tab w:val="left" w:pos="2127"/>
          <w:tab w:val="right" w:pos="9214"/>
        </w:tabs>
        <w:ind w:left="2127" w:hanging="2127"/>
        <w:rPr>
          <w:rFonts w:asciiTheme="majorBidi" w:hAnsiTheme="majorBidi" w:cstheme="majorBidi"/>
          <w:bCs/>
          <w:noProof/>
          <w:sz w:val="22"/>
          <w:szCs w:val="22"/>
        </w:rPr>
      </w:pPr>
    </w:p>
    <w:p w14:paraId="462051F7" w14:textId="54CCEE40" w:rsidR="00EC40E1" w:rsidRPr="005721CB" w:rsidRDefault="00EC40E1" w:rsidP="00200CE2">
      <w:pPr>
        <w:tabs>
          <w:tab w:val="left" w:pos="2127"/>
          <w:tab w:val="right" w:pos="9214"/>
        </w:tabs>
        <w:rPr>
          <w:rFonts w:asciiTheme="majorBidi" w:hAnsiTheme="majorBidi" w:cstheme="majorBidi"/>
          <w:noProof/>
          <w:sz w:val="22"/>
          <w:szCs w:val="22"/>
        </w:rPr>
      </w:pPr>
    </w:p>
    <w:sectPr w:rsidR="00EC40E1" w:rsidRPr="005721CB" w:rsidSect="00625669">
      <w:headerReference w:type="default" r:id="rId13"/>
      <w:footerReference w:type="default" r:id="rId14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367F" w14:textId="77777777" w:rsidR="00142DE7" w:rsidRDefault="00142DE7" w:rsidP="00EE342F">
      <w:r>
        <w:separator/>
      </w:r>
    </w:p>
  </w:endnote>
  <w:endnote w:type="continuationSeparator" w:id="0">
    <w:p w14:paraId="2474451A" w14:textId="77777777" w:rsidR="00142DE7" w:rsidRDefault="00142DE7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65A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3990" w14:textId="77777777" w:rsidR="00142DE7" w:rsidRDefault="00142DE7" w:rsidP="00EE342F">
      <w:r>
        <w:separator/>
      </w:r>
    </w:p>
  </w:footnote>
  <w:footnote w:type="continuationSeparator" w:id="0">
    <w:p w14:paraId="0B66FD4C" w14:textId="77777777" w:rsidR="00142DE7" w:rsidRDefault="00142DE7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0516" w14:textId="77777777" w:rsidR="00215BD4" w:rsidRDefault="00215BD4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4ADE8956" wp14:editId="564775DE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1A5"/>
    <w:multiLevelType w:val="hybridMultilevel"/>
    <w:tmpl w:val="0F00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245"/>
    <w:multiLevelType w:val="hybridMultilevel"/>
    <w:tmpl w:val="E160D5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66E2"/>
    <w:multiLevelType w:val="hybridMultilevel"/>
    <w:tmpl w:val="835E32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267B"/>
    <w:multiLevelType w:val="hybridMultilevel"/>
    <w:tmpl w:val="F9860AA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AE5380"/>
    <w:multiLevelType w:val="hybridMultilevel"/>
    <w:tmpl w:val="0E52BC2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1522C"/>
    <w:multiLevelType w:val="hybridMultilevel"/>
    <w:tmpl w:val="65E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51ADF"/>
    <w:multiLevelType w:val="hybridMultilevel"/>
    <w:tmpl w:val="DD0A4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0F6E75"/>
    <w:multiLevelType w:val="hybridMultilevel"/>
    <w:tmpl w:val="7CA8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93671"/>
    <w:multiLevelType w:val="hybridMultilevel"/>
    <w:tmpl w:val="A1E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51BF7"/>
    <w:multiLevelType w:val="hybridMultilevel"/>
    <w:tmpl w:val="25C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6852">
    <w:abstractNumId w:val="9"/>
  </w:num>
  <w:num w:numId="2" w16cid:durableId="1535074239">
    <w:abstractNumId w:val="13"/>
  </w:num>
  <w:num w:numId="3" w16cid:durableId="1912082785">
    <w:abstractNumId w:val="10"/>
  </w:num>
  <w:num w:numId="4" w16cid:durableId="733091274">
    <w:abstractNumId w:val="14"/>
  </w:num>
  <w:num w:numId="5" w16cid:durableId="627127132">
    <w:abstractNumId w:val="5"/>
  </w:num>
  <w:num w:numId="6" w16cid:durableId="307246416">
    <w:abstractNumId w:val="7"/>
  </w:num>
  <w:num w:numId="7" w16cid:durableId="1839885397">
    <w:abstractNumId w:val="8"/>
  </w:num>
  <w:num w:numId="8" w16cid:durableId="2027947680">
    <w:abstractNumId w:val="2"/>
  </w:num>
  <w:num w:numId="9" w16cid:durableId="1051811906">
    <w:abstractNumId w:val="15"/>
  </w:num>
  <w:num w:numId="10" w16cid:durableId="272826846">
    <w:abstractNumId w:val="1"/>
  </w:num>
  <w:num w:numId="11" w16cid:durableId="896279098">
    <w:abstractNumId w:val="6"/>
  </w:num>
  <w:num w:numId="12" w16cid:durableId="942566267">
    <w:abstractNumId w:val="16"/>
  </w:num>
  <w:num w:numId="13" w16cid:durableId="344595806">
    <w:abstractNumId w:val="12"/>
  </w:num>
  <w:num w:numId="14" w16cid:durableId="489299460">
    <w:abstractNumId w:val="4"/>
  </w:num>
  <w:num w:numId="15" w16cid:durableId="522207412">
    <w:abstractNumId w:val="11"/>
  </w:num>
  <w:num w:numId="16" w16cid:durableId="1719669195">
    <w:abstractNumId w:val="0"/>
  </w:num>
  <w:num w:numId="17" w16cid:durableId="75223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26E86"/>
    <w:rsid w:val="00044C3C"/>
    <w:rsid w:val="00053438"/>
    <w:rsid w:val="00083C71"/>
    <w:rsid w:val="000F1F63"/>
    <w:rsid w:val="000F6DB8"/>
    <w:rsid w:val="00124671"/>
    <w:rsid w:val="00140354"/>
    <w:rsid w:val="00142DE7"/>
    <w:rsid w:val="00183B59"/>
    <w:rsid w:val="001B4235"/>
    <w:rsid w:val="001B5280"/>
    <w:rsid w:val="001B538A"/>
    <w:rsid w:val="001D3EA8"/>
    <w:rsid w:val="001D79D7"/>
    <w:rsid w:val="001F5AFC"/>
    <w:rsid w:val="002001D6"/>
    <w:rsid w:val="00200CE2"/>
    <w:rsid w:val="002013F0"/>
    <w:rsid w:val="00204EC8"/>
    <w:rsid w:val="00205FC5"/>
    <w:rsid w:val="00206705"/>
    <w:rsid w:val="002120FF"/>
    <w:rsid w:val="00214D0A"/>
    <w:rsid w:val="00215BD4"/>
    <w:rsid w:val="0022059B"/>
    <w:rsid w:val="00254BD7"/>
    <w:rsid w:val="00270BAD"/>
    <w:rsid w:val="00281D6E"/>
    <w:rsid w:val="00297D3C"/>
    <w:rsid w:val="002B2132"/>
    <w:rsid w:val="002D21A5"/>
    <w:rsid w:val="002D2506"/>
    <w:rsid w:val="002D6E28"/>
    <w:rsid w:val="002E2616"/>
    <w:rsid w:val="002E6F78"/>
    <w:rsid w:val="00301844"/>
    <w:rsid w:val="00311FDB"/>
    <w:rsid w:val="00397831"/>
    <w:rsid w:val="003A0DDA"/>
    <w:rsid w:val="003B0184"/>
    <w:rsid w:val="003D301E"/>
    <w:rsid w:val="00401CB5"/>
    <w:rsid w:val="004046B0"/>
    <w:rsid w:val="004054E1"/>
    <w:rsid w:val="00415CD7"/>
    <w:rsid w:val="00446197"/>
    <w:rsid w:val="00452E26"/>
    <w:rsid w:val="004604D2"/>
    <w:rsid w:val="0046452B"/>
    <w:rsid w:val="00477BAB"/>
    <w:rsid w:val="00480777"/>
    <w:rsid w:val="004A6868"/>
    <w:rsid w:val="004B1574"/>
    <w:rsid w:val="004B5722"/>
    <w:rsid w:val="004D7B71"/>
    <w:rsid w:val="004F6A28"/>
    <w:rsid w:val="00561894"/>
    <w:rsid w:val="005721CB"/>
    <w:rsid w:val="00580FE3"/>
    <w:rsid w:val="00583E57"/>
    <w:rsid w:val="0059017F"/>
    <w:rsid w:val="005905AD"/>
    <w:rsid w:val="005A1EFC"/>
    <w:rsid w:val="005C405C"/>
    <w:rsid w:val="006101A0"/>
    <w:rsid w:val="00625669"/>
    <w:rsid w:val="00630A86"/>
    <w:rsid w:val="00632A07"/>
    <w:rsid w:val="006442EE"/>
    <w:rsid w:val="00650E0C"/>
    <w:rsid w:val="00663CF5"/>
    <w:rsid w:val="00673F4B"/>
    <w:rsid w:val="006941B5"/>
    <w:rsid w:val="006C2591"/>
    <w:rsid w:val="006E0CE4"/>
    <w:rsid w:val="006E61C7"/>
    <w:rsid w:val="006F6EFF"/>
    <w:rsid w:val="0070094F"/>
    <w:rsid w:val="00706C85"/>
    <w:rsid w:val="00720AA9"/>
    <w:rsid w:val="00733885"/>
    <w:rsid w:val="007437B9"/>
    <w:rsid w:val="007650E6"/>
    <w:rsid w:val="00784B2B"/>
    <w:rsid w:val="00786CDB"/>
    <w:rsid w:val="007910B4"/>
    <w:rsid w:val="007B2E2F"/>
    <w:rsid w:val="007C0F87"/>
    <w:rsid w:val="007C1A9E"/>
    <w:rsid w:val="00812B8A"/>
    <w:rsid w:val="00816F84"/>
    <w:rsid w:val="008867EB"/>
    <w:rsid w:val="008A38D5"/>
    <w:rsid w:val="008C2602"/>
    <w:rsid w:val="008C7EAE"/>
    <w:rsid w:val="008E098B"/>
    <w:rsid w:val="00910A1D"/>
    <w:rsid w:val="009215D8"/>
    <w:rsid w:val="00945C4C"/>
    <w:rsid w:val="009466EF"/>
    <w:rsid w:val="00951B55"/>
    <w:rsid w:val="0097240D"/>
    <w:rsid w:val="009749D8"/>
    <w:rsid w:val="0099064E"/>
    <w:rsid w:val="0099390F"/>
    <w:rsid w:val="009951DC"/>
    <w:rsid w:val="009D2CFF"/>
    <w:rsid w:val="009D3F18"/>
    <w:rsid w:val="009D4BA9"/>
    <w:rsid w:val="00A00090"/>
    <w:rsid w:val="00A300E7"/>
    <w:rsid w:val="00A426F0"/>
    <w:rsid w:val="00A52160"/>
    <w:rsid w:val="00A77916"/>
    <w:rsid w:val="00AB1DE7"/>
    <w:rsid w:val="00AC7611"/>
    <w:rsid w:val="00AE0338"/>
    <w:rsid w:val="00AE1F71"/>
    <w:rsid w:val="00B22806"/>
    <w:rsid w:val="00B33FEF"/>
    <w:rsid w:val="00B37210"/>
    <w:rsid w:val="00B4128B"/>
    <w:rsid w:val="00B476E8"/>
    <w:rsid w:val="00B6699B"/>
    <w:rsid w:val="00C012A5"/>
    <w:rsid w:val="00C175FF"/>
    <w:rsid w:val="00C20B5A"/>
    <w:rsid w:val="00C35CDA"/>
    <w:rsid w:val="00C45CA4"/>
    <w:rsid w:val="00C513DE"/>
    <w:rsid w:val="00C56B8C"/>
    <w:rsid w:val="00C60855"/>
    <w:rsid w:val="00C656E1"/>
    <w:rsid w:val="00C979D0"/>
    <w:rsid w:val="00CA5E16"/>
    <w:rsid w:val="00CB0F8A"/>
    <w:rsid w:val="00CB2D3C"/>
    <w:rsid w:val="00CC006D"/>
    <w:rsid w:val="00CD6539"/>
    <w:rsid w:val="00CF385D"/>
    <w:rsid w:val="00D05EE9"/>
    <w:rsid w:val="00D14CAA"/>
    <w:rsid w:val="00D23146"/>
    <w:rsid w:val="00D2573C"/>
    <w:rsid w:val="00D266C6"/>
    <w:rsid w:val="00D3695F"/>
    <w:rsid w:val="00D5655E"/>
    <w:rsid w:val="00D57D4A"/>
    <w:rsid w:val="00DC690D"/>
    <w:rsid w:val="00DD1A1B"/>
    <w:rsid w:val="00DF4082"/>
    <w:rsid w:val="00E25B3B"/>
    <w:rsid w:val="00E414C6"/>
    <w:rsid w:val="00E5219B"/>
    <w:rsid w:val="00E6714F"/>
    <w:rsid w:val="00E7523F"/>
    <w:rsid w:val="00E83276"/>
    <w:rsid w:val="00E92BD4"/>
    <w:rsid w:val="00EA7D24"/>
    <w:rsid w:val="00EB1869"/>
    <w:rsid w:val="00EB6EA3"/>
    <w:rsid w:val="00EC3CA7"/>
    <w:rsid w:val="00EC40E1"/>
    <w:rsid w:val="00ED1986"/>
    <w:rsid w:val="00EE25D7"/>
    <w:rsid w:val="00EE342F"/>
    <w:rsid w:val="00EF0D24"/>
    <w:rsid w:val="00F00B13"/>
    <w:rsid w:val="00F261D9"/>
    <w:rsid w:val="00F3154D"/>
    <w:rsid w:val="00F44D94"/>
    <w:rsid w:val="00F81D3B"/>
    <w:rsid w:val="00FD6D6C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8C430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customStyle="1" w:styleId="leftnclear">
    <w:name w:val="leftnclear"/>
    <w:basedOn w:val="DefaultParagraphFont"/>
    <w:rsid w:val="00B37210"/>
  </w:style>
  <w:style w:type="character" w:customStyle="1" w:styleId="coursestate">
    <w:name w:val="course_state"/>
    <w:basedOn w:val="DefaultParagraphFont"/>
    <w:rsid w:val="00663CF5"/>
  </w:style>
  <w:style w:type="character" w:styleId="UnresolvedMention">
    <w:name w:val="Unresolved Mention"/>
    <w:basedOn w:val="DefaultParagraphFont"/>
    <w:uiPriority w:val="99"/>
    <w:semiHidden/>
    <w:unhideWhenUsed/>
    <w:rsid w:val="002D250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2506"/>
  </w:style>
  <w:style w:type="character" w:styleId="FollowedHyperlink">
    <w:name w:val="FollowedHyperlink"/>
    <w:basedOn w:val="DefaultParagraphFont"/>
    <w:uiPriority w:val="99"/>
    <w:semiHidden/>
    <w:unhideWhenUsed/>
    <w:rsid w:val="0046452B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leh10611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one-7f416.web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aled106/Snake-and-Ladder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haled10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haled-saleh6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AB0DD-0C36-4E8C-9DC0-FB8EE93E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C:\Users\jpaquett\Downloads\Co-op Resume Template (ENCS) (29).dotx</Template>
  <TotalTime>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Khaled Saleh</cp:lastModifiedBy>
  <cp:revision>2</cp:revision>
  <cp:lastPrinted>2016-10-07T15:01:00Z</cp:lastPrinted>
  <dcterms:created xsi:type="dcterms:W3CDTF">2022-05-18T22:42:00Z</dcterms:created>
  <dcterms:modified xsi:type="dcterms:W3CDTF">2022-05-18T22:42:00Z</dcterms:modified>
</cp:coreProperties>
</file>